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A2B66" w14:textId="06B20B3F" w:rsidR="00C6554A" w:rsidRPr="009679B1" w:rsidRDefault="00C6554A" w:rsidP="00C6554A">
      <w:pPr>
        <w:pStyle w:val="Foto"/>
        <w:rPr>
          <w:noProof/>
        </w:rPr>
      </w:pPr>
    </w:p>
    <w:p w14:paraId="699F9981" w14:textId="3EBC1E86" w:rsidR="00C6554A" w:rsidRPr="00C2646D" w:rsidRDefault="00C2646D" w:rsidP="00C2646D">
      <w:pPr>
        <w:pStyle w:val="Ttulo"/>
        <w:rPr>
          <w:b/>
          <w:noProof/>
          <w:lang w:val="es-CL"/>
        </w:rPr>
      </w:pPr>
      <w:r w:rsidRPr="00C2646D">
        <w:rPr>
          <w:b/>
          <w:noProof/>
          <w:lang w:val="es-CL"/>
        </w:rPr>
        <w:t>Business Intelligence</w:t>
      </w:r>
    </w:p>
    <w:p w14:paraId="2AD0E593" w14:textId="7966C554" w:rsidR="00C6554A" w:rsidRPr="009679B1" w:rsidRDefault="00C2646D" w:rsidP="00C6554A">
      <w:pPr>
        <w:pStyle w:val="Subttulo"/>
        <w:rPr>
          <w:noProof/>
        </w:rPr>
      </w:pPr>
      <w:r>
        <w:rPr>
          <w:noProof/>
        </w:rPr>
        <w:t>evaluacion 2</w:t>
      </w:r>
    </w:p>
    <w:p w14:paraId="2B03FE9D" w14:textId="39ABEEBB" w:rsidR="00C6554A" w:rsidRPr="009679B1" w:rsidRDefault="00000000" w:rsidP="00C6554A">
      <w:pPr>
        <w:pStyle w:val="Informacindecontacto"/>
        <w:rPr>
          <w:noProof/>
        </w:rPr>
      </w:pPr>
      <w:sdt>
        <w:sdtPr>
          <w:rPr>
            <w:noProof/>
          </w:rPr>
          <w:alias w:val="Nombre:"/>
          <w:tag w:val="Nombre:"/>
          <w:id w:val="-2071874759"/>
          <w:placeholder>
            <w:docPart w:val="7F64EBAC16AC405B8DA68CD6818F7C84"/>
          </w:placeholder>
          <w:temporary/>
          <w:showingPlcHdr/>
          <w15:appearance w15:val="hidden"/>
        </w:sdtPr>
        <w:sdtContent>
          <w:r w:rsidR="00C6554A" w:rsidRPr="009679B1">
            <w:rPr>
              <w:noProof/>
              <w:lang w:bidi="es-ES"/>
            </w:rPr>
            <w:t>Nombre</w:t>
          </w:r>
        </w:sdtContent>
      </w:sdt>
      <w:r w:rsidR="00C6554A" w:rsidRPr="009679B1">
        <w:rPr>
          <w:noProof/>
          <w:lang w:bidi="es-ES"/>
        </w:rPr>
        <w:t xml:space="preserve"> </w:t>
      </w:r>
      <w:r w:rsidR="00C2646D">
        <w:rPr>
          <w:noProof/>
          <w:lang w:bidi="es-ES"/>
        </w:rPr>
        <w:t>Boris Alarcon</w:t>
      </w:r>
      <w:r w:rsidR="00C6554A" w:rsidRPr="009679B1">
        <w:rPr>
          <w:noProof/>
          <w:lang w:bidi="es-ES"/>
        </w:rPr>
        <w:br w:type="page"/>
      </w:r>
    </w:p>
    <w:p w14:paraId="534B8814" w14:textId="141F0CC5" w:rsidR="00C6554A" w:rsidRPr="009679B1" w:rsidRDefault="00EE2ECA" w:rsidP="00C6554A">
      <w:pPr>
        <w:pStyle w:val="Ttulo1"/>
        <w:rPr>
          <w:noProof/>
        </w:rPr>
      </w:pPr>
      <w:r>
        <w:rPr>
          <w:noProof/>
        </w:rPr>
        <w:lastRenderedPageBreak/>
        <w:t>Reportes</w:t>
      </w:r>
    </w:p>
    <w:p w14:paraId="190767B5" w14:textId="4DA64DDE" w:rsidR="00C6554A" w:rsidRPr="009679B1" w:rsidRDefault="00EE2ECA" w:rsidP="00EE2ECA">
      <w:pPr>
        <w:pStyle w:val="Listaconvietas"/>
        <w:numPr>
          <w:ilvl w:val="0"/>
          <w:numId w:val="0"/>
        </w:numPr>
        <w:rPr>
          <w:noProof/>
        </w:rPr>
      </w:pPr>
      <w:r w:rsidRPr="00EE2ECA">
        <w:rPr>
          <w:noProof/>
        </w:rPr>
        <w:drawing>
          <wp:inline distT="0" distB="0" distL="0" distR="0" wp14:anchorId="00060B34" wp14:editId="3052CDAE">
            <wp:extent cx="5274310" cy="5325110"/>
            <wp:effectExtent l="0" t="0" r="2540" b="8890"/>
            <wp:docPr id="29867048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70486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3E87" w14:textId="5E1051CC" w:rsidR="00C6554A" w:rsidRPr="009679B1" w:rsidRDefault="00902BCE" w:rsidP="00C6554A">
      <w:pPr>
        <w:pStyle w:val="Ttulo2"/>
        <w:rPr>
          <w:noProof/>
        </w:rPr>
      </w:pPr>
      <w:r>
        <w:rPr>
          <w:noProof/>
        </w:rPr>
        <w:lastRenderedPageBreak/>
        <w:t xml:space="preserve">Graficos </w:t>
      </w:r>
    </w:p>
    <w:p w14:paraId="32C79FC3" w14:textId="605FFD9D" w:rsidR="00000000" w:rsidRDefault="00902BCE" w:rsidP="00902BCE">
      <w:pPr>
        <w:rPr>
          <w:noProof/>
        </w:rPr>
      </w:pPr>
      <w:r w:rsidRPr="00902BCE">
        <w:rPr>
          <w:noProof/>
        </w:rPr>
        <w:drawing>
          <wp:inline distT="0" distB="0" distL="0" distR="0" wp14:anchorId="5D914AFF" wp14:editId="09DC3FAE">
            <wp:extent cx="5451684" cy="3025140"/>
            <wp:effectExtent l="0" t="0" r="0" b="3810"/>
            <wp:docPr id="34783756" name="Imagen 1" descr="Interfaz de usuario gráfica, Gráfico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3756" name="Imagen 1" descr="Interfaz de usuario gráfica, Gráfico, Aplicación, Tabla, Excel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9144" cy="30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6B6C" w14:textId="77777777" w:rsidR="00D10BBC" w:rsidRDefault="00D10BBC" w:rsidP="00902BCE">
      <w:pPr>
        <w:rPr>
          <w:noProof/>
        </w:rPr>
      </w:pPr>
    </w:p>
    <w:p w14:paraId="5EEB5230" w14:textId="5D21BB49" w:rsidR="00D10BBC" w:rsidRDefault="00D10BBC" w:rsidP="00902BCE">
      <w:pPr>
        <w:rPr>
          <w:noProof/>
        </w:rPr>
      </w:pPr>
      <w:r w:rsidRPr="00D10BBC">
        <w:rPr>
          <w:noProof/>
        </w:rPr>
        <w:drawing>
          <wp:inline distT="0" distB="0" distL="0" distR="0" wp14:anchorId="721ABC5A" wp14:editId="4F59F395">
            <wp:extent cx="5274310" cy="4020185"/>
            <wp:effectExtent l="0" t="0" r="2540" b="0"/>
            <wp:docPr id="79578044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80448" name="Imagen 1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3585" w14:textId="17B2C79B" w:rsidR="00902BCE" w:rsidRDefault="00902BCE" w:rsidP="00902BCE">
      <w:pPr>
        <w:rPr>
          <w:noProof/>
        </w:rPr>
      </w:pPr>
      <w:r w:rsidRPr="00902BCE">
        <w:rPr>
          <w:noProof/>
        </w:rPr>
        <w:lastRenderedPageBreak/>
        <w:drawing>
          <wp:inline distT="0" distB="0" distL="0" distR="0" wp14:anchorId="40A054CF" wp14:editId="4267E218">
            <wp:extent cx="5274310" cy="3675380"/>
            <wp:effectExtent l="0" t="0" r="2540" b="1270"/>
            <wp:docPr id="33091986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19869" name="Imagen 1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20A1" w14:textId="234C564B" w:rsidR="00902BCE" w:rsidRDefault="00902BCE" w:rsidP="00902BCE">
      <w:pPr>
        <w:rPr>
          <w:noProof/>
        </w:rPr>
      </w:pPr>
      <w:r w:rsidRPr="00902BCE">
        <w:rPr>
          <w:noProof/>
        </w:rPr>
        <w:drawing>
          <wp:inline distT="0" distB="0" distL="0" distR="0" wp14:anchorId="42974460" wp14:editId="7FD19A3B">
            <wp:extent cx="5274310" cy="4081145"/>
            <wp:effectExtent l="0" t="0" r="2540" b="0"/>
            <wp:docPr id="1816134640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34640" name="Imagen 1" descr="Interfaz de usuario gráfica, Aplicación, Tabla, Excel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F119" w14:textId="77777777" w:rsidR="00D10BBC" w:rsidRDefault="00D10BBC" w:rsidP="00902BCE">
      <w:pPr>
        <w:rPr>
          <w:noProof/>
        </w:rPr>
      </w:pPr>
    </w:p>
    <w:p w14:paraId="7C714945" w14:textId="53B9AB9D" w:rsidR="00D10BBC" w:rsidRDefault="00D10BBC" w:rsidP="00902BCE">
      <w:pPr>
        <w:rPr>
          <w:noProof/>
        </w:rPr>
      </w:pPr>
      <w:r w:rsidRPr="00D10BBC">
        <w:rPr>
          <w:noProof/>
        </w:rPr>
        <w:lastRenderedPageBreak/>
        <w:drawing>
          <wp:inline distT="0" distB="0" distL="0" distR="0" wp14:anchorId="14F99801" wp14:editId="5D25BEFE">
            <wp:extent cx="5274310" cy="3265170"/>
            <wp:effectExtent l="0" t="0" r="2540" b="0"/>
            <wp:docPr id="796010087" name="Imagen 1" descr="Interfaz de usuario gráfica, Gráfico, Aplicación, Excel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10087" name="Imagen 1" descr="Interfaz de usuario gráfica, Gráfico, Aplicación, Excel, Gráfico de barr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A334" w14:textId="77777777" w:rsidR="00902BCE" w:rsidRPr="009679B1" w:rsidRDefault="00902BCE" w:rsidP="00902BCE">
      <w:pPr>
        <w:rPr>
          <w:noProof/>
        </w:rPr>
      </w:pPr>
    </w:p>
    <w:sectPr w:rsidR="00902BCE" w:rsidRPr="009679B1" w:rsidSect="0089714F">
      <w:footerReference w:type="default" r:id="rId13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3448D" w14:textId="77777777" w:rsidR="00314CA1" w:rsidRDefault="00314CA1" w:rsidP="00C6554A">
      <w:pPr>
        <w:spacing w:before="0" w:after="0" w:line="240" w:lineRule="auto"/>
      </w:pPr>
      <w:r>
        <w:separator/>
      </w:r>
    </w:p>
  </w:endnote>
  <w:endnote w:type="continuationSeparator" w:id="0">
    <w:p w14:paraId="43200CDE" w14:textId="77777777" w:rsidR="00314CA1" w:rsidRDefault="00314CA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71DAC" w14:textId="77777777" w:rsidR="00000000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6B761" w14:textId="77777777" w:rsidR="00314CA1" w:rsidRDefault="00314CA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66E7E20" w14:textId="77777777" w:rsidR="00314CA1" w:rsidRDefault="00314CA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72186553">
    <w:abstractNumId w:val="9"/>
  </w:num>
  <w:num w:numId="2" w16cid:durableId="2102098415">
    <w:abstractNumId w:val="8"/>
  </w:num>
  <w:num w:numId="3" w16cid:durableId="300116589">
    <w:abstractNumId w:val="8"/>
  </w:num>
  <w:num w:numId="4" w16cid:durableId="981621296">
    <w:abstractNumId w:val="9"/>
  </w:num>
  <w:num w:numId="5" w16cid:durableId="1609464850">
    <w:abstractNumId w:val="12"/>
  </w:num>
  <w:num w:numId="6" w16cid:durableId="1016464473">
    <w:abstractNumId w:val="10"/>
  </w:num>
  <w:num w:numId="7" w16cid:durableId="287054442">
    <w:abstractNumId w:val="11"/>
  </w:num>
  <w:num w:numId="8" w16cid:durableId="103504408">
    <w:abstractNumId w:val="7"/>
  </w:num>
  <w:num w:numId="9" w16cid:durableId="502550115">
    <w:abstractNumId w:val="6"/>
  </w:num>
  <w:num w:numId="10" w16cid:durableId="475145549">
    <w:abstractNumId w:val="5"/>
  </w:num>
  <w:num w:numId="11" w16cid:durableId="1923370639">
    <w:abstractNumId w:val="4"/>
  </w:num>
  <w:num w:numId="12" w16cid:durableId="1129664679">
    <w:abstractNumId w:val="3"/>
  </w:num>
  <w:num w:numId="13" w16cid:durableId="303853573">
    <w:abstractNumId w:val="2"/>
  </w:num>
  <w:num w:numId="14" w16cid:durableId="896356927">
    <w:abstractNumId w:val="1"/>
  </w:num>
  <w:num w:numId="15" w16cid:durableId="929433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6D"/>
    <w:rsid w:val="002554CD"/>
    <w:rsid w:val="00293B83"/>
    <w:rsid w:val="002B4294"/>
    <w:rsid w:val="00314CA1"/>
    <w:rsid w:val="003306A0"/>
    <w:rsid w:val="00333D0D"/>
    <w:rsid w:val="003D555A"/>
    <w:rsid w:val="004C049F"/>
    <w:rsid w:val="005000E2"/>
    <w:rsid w:val="0051785D"/>
    <w:rsid w:val="006A3CE7"/>
    <w:rsid w:val="00754D92"/>
    <w:rsid w:val="0089714F"/>
    <w:rsid w:val="00902BCE"/>
    <w:rsid w:val="009679B1"/>
    <w:rsid w:val="00986062"/>
    <w:rsid w:val="00C2646D"/>
    <w:rsid w:val="00C6554A"/>
    <w:rsid w:val="00CB0705"/>
    <w:rsid w:val="00D10BBC"/>
    <w:rsid w:val="00ED7C44"/>
    <w:rsid w:val="00EE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65873"/>
  <w15:chartTrackingRefBased/>
  <w15:docId w15:val="{911586B9-8E0C-4E5A-B144-DC200164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ris\AppData\Roaming\Microsoft\Templates\Informe%20del%20alumno%20con%20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F64EBAC16AC405B8DA68CD6818F7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16EDD-FC6B-40F0-9FE2-2C22D314E99D}"/>
      </w:docPartPr>
      <w:docPartBody>
        <w:p w:rsidR="00000000" w:rsidRDefault="00000000">
          <w:pPr>
            <w:pStyle w:val="7F64EBAC16AC405B8DA68CD6818F7C84"/>
          </w:pPr>
          <w:r w:rsidRPr="009679B1">
            <w:rPr>
              <w:noProof/>
              <w:lang w:bidi="es-ES"/>
            </w:rPr>
            <w:t>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36741041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E1"/>
    <w:rsid w:val="003306A0"/>
    <w:rsid w:val="003C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845237C51FA4A81B439B3891EBEA004">
    <w:name w:val="E845237C51FA4A81B439B3891EBEA004"/>
  </w:style>
  <w:style w:type="paragraph" w:customStyle="1" w:styleId="288AA8AC95AC4224B39F81FD91F0CDEF">
    <w:name w:val="288AA8AC95AC4224B39F81FD91F0CDEF"/>
  </w:style>
  <w:style w:type="paragraph" w:customStyle="1" w:styleId="7F64EBAC16AC405B8DA68CD6818F7C84">
    <w:name w:val="7F64EBAC16AC405B8DA68CD6818F7C84"/>
  </w:style>
  <w:style w:type="paragraph" w:customStyle="1" w:styleId="A35C1791E93A4D178F573AC0072E8898">
    <w:name w:val="A35C1791E93A4D178F573AC0072E8898"/>
  </w:style>
  <w:style w:type="paragraph" w:customStyle="1" w:styleId="3174F3F2E8FA4AD68A747E21B716EC81">
    <w:name w:val="3174F3F2E8FA4AD68A747E21B716EC81"/>
  </w:style>
  <w:style w:type="paragraph" w:customStyle="1" w:styleId="357B2ECE0DB644209690AC39EBFA25B8">
    <w:name w:val="357B2ECE0DB644209690AC39EBFA25B8"/>
  </w:style>
  <w:style w:type="paragraph" w:customStyle="1" w:styleId="C750F3180937424F8612B3601BE3FCE2">
    <w:name w:val="C750F3180937424F8612B3601BE3FCE2"/>
  </w:style>
  <w:style w:type="paragraph" w:styleId="Listaconvieta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kern w:val="0"/>
      <w:sz w:val="22"/>
      <w:szCs w:val="22"/>
      <w:lang w:val="es-ES" w:eastAsia="en-US"/>
      <w14:ligatures w14:val="none"/>
    </w:rPr>
  </w:style>
  <w:style w:type="paragraph" w:customStyle="1" w:styleId="840C60D307DF48338AE70F41310DA653">
    <w:name w:val="840C60D307DF48338AE70F41310DA653"/>
  </w:style>
  <w:style w:type="paragraph" w:customStyle="1" w:styleId="950F1F958CE0415484503B5EB7B5CDE8">
    <w:name w:val="950F1F958CE0415484503B5EB7B5CDE8"/>
  </w:style>
  <w:style w:type="paragraph" w:customStyle="1" w:styleId="0C1A88FE8764437CBD6FB944EC91755D">
    <w:name w:val="0C1A88FE8764437CBD6FB944EC9175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</Template>
  <TotalTime>14</TotalTime>
  <Pages>5</Pages>
  <Words>14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alarcon milla</dc:creator>
  <cp:keywords/>
  <dc:description/>
  <cp:lastModifiedBy>boris alarcon milla</cp:lastModifiedBy>
  <cp:revision>1</cp:revision>
  <dcterms:created xsi:type="dcterms:W3CDTF">2024-09-02T20:52:00Z</dcterms:created>
  <dcterms:modified xsi:type="dcterms:W3CDTF">2024-09-02T21:35:00Z</dcterms:modified>
</cp:coreProperties>
</file>